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0"/>
        <w:gridCol w:w="6470"/>
      </w:tblGrid>
      <w:tr w:rsidR="001B2ABD" w:rsidTr="00C438A1">
        <w:trPr>
          <w:trHeight w:val="4410"/>
        </w:trPr>
        <w:tc>
          <w:tcPr>
            <w:tcW w:w="3870" w:type="dxa"/>
            <w:vAlign w:val="bottom"/>
          </w:tcPr>
          <w:p w:rsidR="005A441E" w:rsidRDefault="005A441E" w:rsidP="005A441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295CC3D" wp14:editId="5FE2793C">
                  <wp:extent cx="1504950" cy="2012950"/>
                  <wp:effectExtent l="0" t="0" r="0" b="6350"/>
                  <wp:docPr id="1" name="Picture 1" descr="C:\users\admin\Desktop\IMG_20240808_161315[2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IMG_20240808_161315[2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0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5A441E" w:rsidP="001B2ABD">
            <w:pPr>
              <w:pStyle w:val="Title"/>
            </w:pPr>
            <w:r>
              <w:t>akula kasturi</w:t>
            </w:r>
          </w:p>
          <w:p w:rsidR="001B2ABD" w:rsidRDefault="001B2ABD" w:rsidP="001B2ABD">
            <w:pPr>
              <w:pStyle w:val="Subtitle"/>
            </w:pPr>
          </w:p>
        </w:tc>
      </w:tr>
      <w:tr w:rsidR="001B2ABD" w:rsidTr="00C438A1">
        <w:tc>
          <w:tcPr>
            <w:tcW w:w="3870" w:type="dxa"/>
          </w:tcPr>
          <w:p w:rsidR="005A441E" w:rsidRPr="005A441E" w:rsidRDefault="005A441E" w:rsidP="005A441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5A441E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PROFESSIONAL SUMMARY</w:t>
            </w:r>
          </w:p>
          <w:p w:rsidR="00036450" w:rsidRPr="00D91780" w:rsidRDefault="00F67B2B" w:rsidP="005A441E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Detail-oriented and self-motivated Developer with a solid educational foundation in technology and a passion for applying programming skills to solve real-world problems. Proven expertise in Python, HTML, and DBMS with hands-on project experience in web development. Recognized for strong communication skills, adaptability, and leadership abilities, combined with a commitment to continuous learning and professional growth.</w:t>
            </w:r>
          </w:p>
          <w:p w:rsidR="00036450" w:rsidRPr="00D91780" w:rsidRDefault="00036450" w:rsidP="00036450">
            <w:pPr>
              <w:rPr>
                <w:sz w:val="20"/>
                <w:szCs w:val="20"/>
              </w:rPr>
            </w:pPr>
          </w:p>
          <w:sdt>
            <w:sdtPr>
              <w:id w:val="-1954003311"/>
              <w:placeholder>
                <w:docPart w:val="639B8A7180E34479A7C732BFBF689D2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BF6B454C749C4C519CD8079D00A320F0"/>
              </w:placeholder>
              <w:temporary/>
              <w:showingPlcHdr/>
              <w15:appearance w15:val="hidden"/>
            </w:sdtPr>
            <w:sdtEndPr/>
            <w:sdtContent>
              <w:p w:rsidR="004D3011" w:rsidRPr="00D91780" w:rsidRDefault="004D3011" w:rsidP="004D3011">
                <w:pPr>
                  <w:rPr>
                    <w:sz w:val="20"/>
                    <w:szCs w:val="20"/>
                  </w:rPr>
                </w:pPr>
                <w:r w:rsidRPr="00D91780">
                  <w:rPr>
                    <w:sz w:val="20"/>
                    <w:szCs w:val="20"/>
                  </w:rPr>
                  <w:t>PHONE:</w:t>
                </w:r>
              </w:p>
            </w:sdtContent>
          </w:sdt>
          <w:p w:rsidR="004D3011" w:rsidRPr="00D91780" w:rsidRDefault="00F67B2B" w:rsidP="004D3011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8125522627</w:t>
            </w:r>
          </w:p>
          <w:p w:rsidR="004D3011" w:rsidRPr="00D91780" w:rsidRDefault="004D3011" w:rsidP="004D3011">
            <w:pPr>
              <w:rPr>
                <w:sz w:val="20"/>
                <w:szCs w:val="20"/>
              </w:rPr>
            </w:pPr>
          </w:p>
          <w:p w:rsidR="004D3011" w:rsidRPr="00D91780" w:rsidRDefault="00F67B2B" w:rsidP="004D3011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ADDRESS:</w:t>
            </w:r>
          </w:p>
          <w:p w:rsidR="004D3011" w:rsidRPr="00D91780" w:rsidRDefault="00F67B2B" w:rsidP="004D3011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Telangana,warangal,LB nagar</w:t>
            </w:r>
          </w:p>
          <w:p w:rsidR="00F67B2B" w:rsidRPr="00D91780" w:rsidRDefault="00F67B2B" w:rsidP="004D3011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11-23-69</w:t>
            </w:r>
          </w:p>
          <w:p w:rsidR="004D3011" w:rsidRDefault="004D3011" w:rsidP="004D3011"/>
          <w:sdt>
            <w:sdtPr>
              <w:rPr>
                <w:sz w:val="20"/>
                <w:szCs w:val="20"/>
              </w:rPr>
              <w:id w:val="-240260293"/>
              <w:placeholder>
                <w:docPart w:val="BEE044F9A66A4489B3A212101B9DA677"/>
              </w:placeholder>
              <w:temporary/>
              <w:showingPlcHdr/>
              <w15:appearance w15:val="hidden"/>
            </w:sdtPr>
            <w:sdtEndPr/>
            <w:sdtContent>
              <w:p w:rsidR="004D3011" w:rsidRPr="00D91780" w:rsidRDefault="004D3011" w:rsidP="004D3011">
                <w:pPr>
                  <w:rPr>
                    <w:sz w:val="20"/>
                    <w:szCs w:val="20"/>
                  </w:rPr>
                </w:pPr>
                <w:r w:rsidRPr="00D91780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036450" w:rsidRPr="00D91780" w:rsidRDefault="00F67B2B" w:rsidP="004D3011">
            <w:pPr>
              <w:rPr>
                <w:rStyle w:val="Hyperlink"/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Kasturiakula2@gmail.com</w:t>
            </w:r>
          </w:p>
          <w:sdt>
            <w:sdtPr>
              <w:id w:val="-1444214663"/>
              <w:placeholder>
                <w:docPart w:val="AB46A4D9B55A4A8AB8DB1409ED7BBE8F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F67B2B" w:rsidRPr="00D91780" w:rsidRDefault="00F67B2B" w:rsidP="00F67B2B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Craft Making</w:t>
            </w:r>
          </w:p>
          <w:p w:rsidR="00F67B2B" w:rsidRPr="00D91780" w:rsidRDefault="00F67B2B" w:rsidP="00F67B2B">
            <w:pPr>
              <w:rPr>
                <w:sz w:val="20"/>
                <w:szCs w:val="20"/>
              </w:rPr>
            </w:pPr>
          </w:p>
          <w:p w:rsidR="004D3011" w:rsidRPr="00D91780" w:rsidRDefault="00F67B2B" w:rsidP="00F67B2B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Listening music</w:t>
            </w:r>
          </w:p>
          <w:p w:rsidR="004D3011" w:rsidRDefault="004D3011" w:rsidP="004D3011"/>
          <w:p w:rsidR="004D3011" w:rsidRPr="004D3011" w:rsidRDefault="004D3011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CAF90501E194B89B53B3FE7BA83FD5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F67B2B" w:rsidRDefault="00F67B2B" w:rsidP="00F67B2B">
            <w:pPr>
              <w:pStyle w:val="Heading4"/>
            </w:pPr>
          </w:p>
          <w:p w:rsidR="00F67B2B" w:rsidRPr="00D91780" w:rsidRDefault="00F67B2B" w:rsidP="00F67B2B">
            <w:pPr>
              <w:pStyle w:val="Heading4"/>
              <w:rPr>
                <w:b w:val="0"/>
                <w:sz w:val="20"/>
                <w:szCs w:val="20"/>
              </w:rPr>
            </w:pPr>
            <w:r w:rsidRPr="00D91780">
              <w:rPr>
                <w:b w:val="0"/>
                <w:sz w:val="20"/>
                <w:szCs w:val="20"/>
              </w:rPr>
              <w:t>B.Tech in Computer Science</w:t>
            </w:r>
            <w:r w:rsidR="001D26D7" w:rsidRPr="00D91780">
              <w:rPr>
                <w:b w:val="0"/>
                <w:sz w:val="20"/>
                <w:szCs w:val="20"/>
              </w:rPr>
              <w:t xml:space="preserve"> Engeneering from </w:t>
            </w:r>
            <w:r w:rsidRPr="00D91780">
              <w:rPr>
                <w:b w:val="0"/>
                <w:sz w:val="20"/>
                <w:szCs w:val="20"/>
              </w:rPr>
              <w:t>Balaji Institute of Technology and Science[</w:t>
            </w:r>
            <w:r w:rsidR="001D26D7" w:rsidRPr="00D91780">
              <w:rPr>
                <w:b w:val="0"/>
                <w:sz w:val="20"/>
                <w:szCs w:val="20"/>
              </w:rPr>
              <w:t>2021-2025</w:t>
            </w:r>
            <w:r w:rsidRPr="00D91780">
              <w:rPr>
                <w:b w:val="0"/>
                <w:sz w:val="20"/>
                <w:szCs w:val="20"/>
              </w:rPr>
              <w:t>]CGPA: 7.5</w:t>
            </w:r>
          </w:p>
          <w:p w:rsidR="00F67B2B" w:rsidRPr="00D91780" w:rsidRDefault="00F67B2B" w:rsidP="00F67B2B">
            <w:pPr>
              <w:pStyle w:val="Heading4"/>
              <w:rPr>
                <w:b w:val="0"/>
                <w:sz w:val="20"/>
                <w:szCs w:val="20"/>
              </w:rPr>
            </w:pPr>
          </w:p>
          <w:p w:rsidR="00F67B2B" w:rsidRPr="00D91780" w:rsidRDefault="00F67B2B" w:rsidP="00F67B2B">
            <w:pPr>
              <w:pStyle w:val="Heading4"/>
              <w:rPr>
                <w:b w:val="0"/>
                <w:sz w:val="20"/>
                <w:szCs w:val="20"/>
              </w:rPr>
            </w:pPr>
            <w:r w:rsidRPr="00D91780">
              <w:rPr>
                <w:b w:val="0"/>
                <w:sz w:val="20"/>
                <w:szCs w:val="20"/>
              </w:rPr>
              <w:t>Intermediate</w:t>
            </w:r>
            <w:r w:rsidR="001D26D7" w:rsidRPr="00D91780">
              <w:rPr>
                <w:b w:val="0"/>
                <w:sz w:val="20"/>
                <w:szCs w:val="20"/>
              </w:rPr>
              <w:t xml:space="preserve"> from </w:t>
            </w:r>
            <w:r w:rsidRPr="00D91780">
              <w:rPr>
                <w:b w:val="0"/>
                <w:sz w:val="20"/>
                <w:szCs w:val="20"/>
              </w:rPr>
              <w:t>SR Junior College[</w:t>
            </w:r>
            <w:r w:rsidR="001D26D7" w:rsidRPr="00D91780">
              <w:rPr>
                <w:b w:val="0"/>
                <w:sz w:val="20"/>
                <w:szCs w:val="20"/>
              </w:rPr>
              <w:t>2019-2021</w:t>
            </w:r>
            <w:r w:rsidRPr="00D91780">
              <w:rPr>
                <w:b w:val="0"/>
                <w:sz w:val="20"/>
                <w:szCs w:val="20"/>
              </w:rPr>
              <w:t>]CGPA: 8.5</w:t>
            </w:r>
          </w:p>
          <w:p w:rsidR="00F67B2B" w:rsidRPr="00D91780" w:rsidRDefault="00F67B2B" w:rsidP="00F67B2B">
            <w:pPr>
              <w:pStyle w:val="Heading4"/>
              <w:rPr>
                <w:b w:val="0"/>
                <w:sz w:val="20"/>
                <w:szCs w:val="20"/>
              </w:rPr>
            </w:pPr>
          </w:p>
          <w:p w:rsidR="00F67B2B" w:rsidRPr="00D91780" w:rsidRDefault="00F67B2B" w:rsidP="00F67B2B">
            <w:pPr>
              <w:pStyle w:val="Heading4"/>
              <w:rPr>
                <w:b w:val="0"/>
                <w:sz w:val="20"/>
                <w:szCs w:val="20"/>
              </w:rPr>
            </w:pPr>
            <w:r w:rsidRPr="00D91780">
              <w:rPr>
                <w:b w:val="0"/>
                <w:sz w:val="20"/>
                <w:szCs w:val="20"/>
              </w:rPr>
              <w:t>SSC</w:t>
            </w:r>
            <w:r w:rsidR="001D26D7" w:rsidRPr="00D91780">
              <w:rPr>
                <w:b w:val="0"/>
                <w:sz w:val="20"/>
                <w:szCs w:val="20"/>
              </w:rPr>
              <w:t xml:space="preserve"> from </w:t>
            </w:r>
            <w:r w:rsidRPr="00D91780">
              <w:rPr>
                <w:b w:val="0"/>
                <w:sz w:val="20"/>
                <w:szCs w:val="20"/>
              </w:rPr>
              <w:t>Learners Land High School[</w:t>
            </w:r>
            <w:r w:rsidR="001D26D7" w:rsidRPr="00D91780">
              <w:rPr>
                <w:b w:val="0"/>
                <w:sz w:val="20"/>
                <w:szCs w:val="20"/>
              </w:rPr>
              <w:t>2018-2019</w:t>
            </w:r>
            <w:r w:rsidRPr="00D91780">
              <w:rPr>
                <w:b w:val="0"/>
                <w:sz w:val="20"/>
                <w:szCs w:val="20"/>
              </w:rPr>
              <w:t>]CGPA: 9.8</w:t>
            </w:r>
          </w:p>
          <w:p w:rsidR="00036450" w:rsidRPr="00D91780" w:rsidRDefault="00036450" w:rsidP="00B359E4">
            <w:pPr>
              <w:pStyle w:val="Heading4"/>
              <w:rPr>
                <w:b w:val="0"/>
                <w:sz w:val="20"/>
                <w:szCs w:val="20"/>
              </w:rPr>
            </w:pPr>
          </w:p>
          <w:p w:rsidR="00036450" w:rsidRDefault="00036450" w:rsidP="00036450"/>
          <w:p w:rsidR="00036450" w:rsidRDefault="001D26D7" w:rsidP="00036450">
            <w:pPr>
              <w:pStyle w:val="Heading2"/>
            </w:pPr>
            <w:r>
              <w:t>project</w:t>
            </w:r>
          </w:p>
          <w:p w:rsidR="001D26D7" w:rsidRPr="00D91780" w:rsidRDefault="001D26D7" w:rsidP="001D26D7">
            <w:pPr>
              <w:rPr>
                <w:b/>
                <w:sz w:val="20"/>
                <w:szCs w:val="20"/>
              </w:rPr>
            </w:pPr>
            <w:r w:rsidRPr="00D91780">
              <w:rPr>
                <w:b/>
                <w:sz w:val="20"/>
                <w:szCs w:val="20"/>
              </w:rPr>
              <w:t>Donation for Good Cause:</w:t>
            </w:r>
          </w:p>
          <w:p w:rsidR="001D26D7" w:rsidRPr="00D91780" w:rsidRDefault="001D26D7" w:rsidP="001D26D7">
            <w:pPr>
              <w:rPr>
                <w:b/>
                <w:sz w:val="20"/>
                <w:szCs w:val="20"/>
              </w:rPr>
            </w:pPr>
          </w:p>
          <w:p w:rsidR="001D26D7" w:rsidRPr="00D91780" w:rsidRDefault="001D26D7" w:rsidP="001D26D7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Developed a web platform facilitating online food donations aimed at addressing the issue of hunger in the community.</w:t>
            </w:r>
          </w:p>
          <w:p w:rsidR="001D26D7" w:rsidRPr="00D91780" w:rsidRDefault="001D26D7" w:rsidP="001D26D7">
            <w:pPr>
              <w:rPr>
                <w:sz w:val="20"/>
                <w:szCs w:val="20"/>
              </w:rPr>
            </w:pPr>
          </w:p>
          <w:p w:rsidR="001D26D7" w:rsidRPr="00D91780" w:rsidRDefault="001D26D7" w:rsidP="001D26D7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Utilized HTML for front-end design and implemented Python for backend functionality to create a seamless user experience.</w:t>
            </w:r>
          </w:p>
          <w:p w:rsidR="001D26D7" w:rsidRPr="00D91780" w:rsidRDefault="001D26D7" w:rsidP="001D26D7">
            <w:pPr>
              <w:rPr>
                <w:sz w:val="20"/>
                <w:szCs w:val="20"/>
              </w:rPr>
            </w:pPr>
          </w:p>
          <w:p w:rsidR="00FD142F" w:rsidRPr="00D91780" w:rsidRDefault="001D26D7" w:rsidP="00FD142F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Created a user-friendly interface that improved user interactions, leading to increased community involvement in the donation process.</w:t>
            </w:r>
          </w:p>
          <w:p w:rsidR="00FD142F" w:rsidRPr="00D91780" w:rsidRDefault="00FD142F" w:rsidP="00FD142F">
            <w:pPr>
              <w:rPr>
                <w:sz w:val="20"/>
                <w:szCs w:val="20"/>
              </w:rPr>
            </w:pPr>
          </w:p>
          <w:p w:rsidR="00FD142F" w:rsidRDefault="00FD142F" w:rsidP="00FD142F">
            <w:pPr>
              <w:pStyle w:val="Heading2"/>
            </w:pPr>
            <w:r>
              <w:t>skills</w:t>
            </w:r>
          </w:p>
          <w:p w:rsidR="00605F76" w:rsidRPr="00D91780" w:rsidRDefault="00605F76" w:rsidP="00FD142F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Programming  Language : Python,HTML</w:t>
            </w:r>
          </w:p>
          <w:p w:rsidR="00FD142F" w:rsidRPr="00D91780" w:rsidRDefault="00FD142F" w:rsidP="00FD142F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Data Management : DBMS</w:t>
            </w:r>
          </w:p>
          <w:p w:rsidR="00FD142F" w:rsidRPr="00D91780" w:rsidRDefault="00FD142F" w:rsidP="00FD142F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Web Development : Website Creation</w:t>
            </w:r>
          </w:p>
          <w:p w:rsidR="00FD142F" w:rsidRPr="00D91780" w:rsidRDefault="00FD142F" w:rsidP="00FD142F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Technical Skills :  problem solving, software development</w:t>
            </w:r>
          </w:p>
          <w:p w:rsidR="00FD142F" w:rsidRPr="00D91780" w:rsidRDefault="00FD142F" w:rsidP="00FD142F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Soft Skills : Adaptability, communication, leadership</w:t>
            </w:r>
          </w:p>
          <w:p w:rsidR="00FD142F" w:rsidRDefault="00FD142F" w:rsidP="00FD142F">
            <w:pPr>
              <w:rPr>
                <w:b/>
                <w:sz w:val="22"/>
              </w:rPr>
            </w:pPr>
            <w:r w:rsidRPr="00FD142F">
              <w:rPr>
                <w:b/>
                <w:sz w:val="22"/>
              </w:rPr>
              <w:t>CERTIFICATIONS</w:t>
            </w:r>
          </w:p>
          <w:p w:rsidR="00FD142F" w:rsidRPr="00D91780" w:rsidRDefault="00FD142F" w:rsidP="00FD142F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Python Certification,Infosys</w:t>
            </w:r>
          </w:p>
          <w:p w:rsidR="00C438A1" w:rsidRDefault="00FD142F" w:rsidP="00605F76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Java Certification, TAS</w:t>
            </w:r>
            <w:r w:rsidR="00C438A1">
              <w:rPr>
                <w:sz w:val="20"/>
                <w:szCs w:val="20"/>
              </w:rPr>
              <w:t>K</w:t>
            </w:r>
          </w:p>
          <w:p w:rsidR="00605F76" w:rsidRPr="00C438A1" w:rsidRDefault="00FD142F" w:rsidP="00605F76">
            <w:pPr>
              <w:rPr>
                <w:sz w:val="20"/>
                <w:szCs w:val="20"/>
              </w:rPr>
            </w:pPr>
            <w:r w:rsidRPr="00D91780">
              <w:rPr>
                <w:sz w:val="20"/>
                <w:szCs w:val="20"/>
              </w:rPr>
              <w:t>Cisco Ideathon participation</w:t>
            </w:r>
            <w:bookmarkStart w:id="0" w:name="_GoBack"/>
            <w:bookmarkEnd w:id="0"/>
            <w:r w:rsidR="00605F76">
              <w:rPr>
                <w:color w:val="FFFFFF" w:themeColor="background1"/>
              </w:rPr>
              <w:t>fff</w:t>
            </w:r>
            <w:r w:rsidR="00605F76" w:rsidRPr="00605F76">
              <w:rPr>
                <w:color w:val="FFFFFF" w:themeColor="background1"/>
              </w:rPr>
              <w:t>Programming Languages: Python, HTML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lastRenderedPageBreak/>
              <w:t>se Management: DBMS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Web Development: Website Creation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Technical Skills: Problem Solving, Software Development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Soft Skills: Adaptability, Communication, Leadership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 xml:space="preserve"> gramming Languages: Python, HTML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Database Management: DBMS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Web Development: Website Creation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Programming Languages: Python, HTML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Programming Languages: Python, HTML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Database Management: DBMS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Web Development: Website Creation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Web Development: Website Creation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Technical Skills: Problem Solving, Software Development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Soft Skills: Progr</w:t>
            </w:r>
            <w:r w:rsidRPr="001D26D7">
              <w:t xml:space="preserve"> </w:t>
            </w:r>
            <w:r w:rsidRPr="00605F76">
              <w:rPr>
                <w:color w:val="FFFFFF" w:themeColor="background1"/>
              </w:rPr>
              <w:t>adership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rogramming Languages: Python, HTML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Database Management: DBMS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Web Development: Website Creation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Technical Skills: Problem Solving, Software Development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Soft Skills: Adaptability, Communication, Leadership</w:t>
            </w:r>
          </w:p>
          <w:p w:rsidR="00605F76" w:rsidRPr="00605F76" w:rsidRDefault="001D26D7" w:rsidP="00605F76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>V</w:t>
            </w:r>
            <w:r w:rsidR="00605F76" w:rsidRPr="00605F76">
              <w:rPr>
                <w:color w:val="FFFFFF" w:themeColor="background1"/>
              </w:rPr>
              <w:t>Programming Languages: Python, HTML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Database Management: DBMS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Web Development: Website Creation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Technical Skills: Problem Solving, Software Development</w:t>
            </w: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</w:p>
          <w:p w:rsidR="00605F76" w:rsidRPr="00605F76" w:rsidRDefault="00605F76" w:rsidP="00605F76">
            <w:pPr>
              <w:rPr>
                <w:color w:val="FFFFFF" w:themeColor="background1"/>
              </w:rPr>
            </w:pPr>
            <w:r w:rsidRPr="00605F76">
              <w:rPr>
                <w:color w:val="FFFFFF" w:themeColor="background1"/>
              </w:rPr>
              <w:t>Soft Skills: Adaptability, Communication, Leadership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Programming Languages: Python, HTML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Database Management: DBMS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Web Development: Website Creation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Technical Skills: Problem Solving, Software Development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Soft Skills: Adaptability, Communication, Leadership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Programming Languages: Python, HTML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Database Management: DBMS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Web Development: Website Creation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Technical Skills: Problem Solving, Software Development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Soft Skills: Adaptability, Communication, Leadership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rogramming Languages: Python, HTML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Programming Languages: Python, HTMabase Management:eb Development: Website Creation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Technical Skills: Problem Solving, Software Dev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lastRenderedPageBreak/>
              <w:t>Soft Skills: Adaptability, Communication, Leadership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Database Management: DBMS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Web Development: Website Creation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Technical Skills: Problem Solving, Software Development</w:t>
            </w: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</w:p>
          <w:p w:rsidR="001D26D7" w:rsidRPr="001D26D7" w:rsidRDefault="001D26D7" w:rsidP="001D26D7">
            <w:pPr>
              <w:rPr>
                <w:color w:val="FFFFFF" w:themeColor="background1"/>
              </w:rPr>
            </w:pPr>
            <w:r w:rsidRPr="001D26D7">
              <w:rPr>
                <w:color w:val="FFFFFF" w:themeColor="background1"/>
              </w:rPr>
              <w:t>Soft Skills: Adaptability, Communication, Leadership</w:t>
            </w:r>
          </w:p>
          <w:p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5E3DC2" w:rsidP="00C438A1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DC2" w:rsidRDefault="005E3DC2" w:rsidP="000C45FF">
      <w:r>
        <w:separator/>
      </w:r>
    </w:p>
  </w:endnote>
  <w:endnote w:type="continuationSeparator" w:id="0">
    <w:p w:rsidR="005E3DC2" w:rsidRDefault="005E3DC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DC2" w:rsidRDefault="005E3DC2" w:rsidP="000C45FF">
      <w:r>
        <w:separator/>
      </w:r>
    </w:p>
  </w:footnote>
  <w:footnote w:type="continuationSeparator" w:id="0">
    <w:p w:rsidR="005E3DC2" w:rsidRDefault="005E3DC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1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D26D7"/>
    <w:rsid w:val="001E0391"/>
    <w:rsid w:val="001E1759"/>
    <w:rsid w:val="001F1ECC"/>
    <w:rsid w:val="002267AC"/>
    <w:rsid w:val="002400EB"/>
    <w:rsid w:val="00256CF7"/>
    <w:rsid w:val="00281FD5"/>
    <w:rsid w:val="002C4FEC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441E"/>
    <w:rsid w:val="005E39D5"/>
    <w:rsid w:val="005E3DC2"/>
    <w:rsid w:val="00600670"/>
    <w:rsid w:val="00605F76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23289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38A1"/>
    <w:rsid w:val="00C4674C"/>
    <w:rsid w:val="00C506CF"/>
    <w:rsid w:val="00C72BED"/>
    <w:rsid w:val="00C9578B"/>
    <w:rsid w:val="00CB0055"/>
    <w:rsid w:val="00D2522B"/>
    <w:rsid w:val="00D422DE"/>
    <w:rsid w:val="00D5459D"/>
    <w:rsid w:val="00D91780"/>
    <w:rsid w:val="00DA1F4D"/>
    <w:rsid w:val="00DD172A"/>
    <w:rsid w:val="00E25A26"/>
    <w:rsid w:val="00E4381A"/>
    <w:rsid w:val="00E55D74"/>
    <w:rsid w:val="00F60274"/>
    <w:rsid w:val="00F67B2B"/>
    <w:rsid w:val="00F77FB9"/>
    <w:rsid w:val="00FB068F"/>
    <w:rsid w:val="00F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8BEC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5A44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9B8A7180E34479A7C732BFBF689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9CB49-1C3F-4D8A-9EEB-756840FB9980}"/>
      </w:docPartPr>
      <w:docPartBody>
        <w:p w:rsidR="00554FF9" w:rsidRDefault="00EC1575">
          <w:pPr>
            <w:pStyle w:val="639B8A7180E34479A7C732BFBF689D2D"/>
          </w:pPr>
          <w:r w:rsidRPr="00CB0055">
            <w:t>Contact</w:t>
          </w:r>
        </w:p>
      </w:docPartBody>
    </w:docPart>
    <w:docPart>
      <w:docPartPr>
        <w:name w:val="BF6B454C749C4C519CD8079D00A32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32BE9-7C27-4634-AB61-DF82B7FF4F7A}"/>
      </w:docPartPr>
      <w:docPartBody>
        <w:p w:rsidR="00554FF9" w:rsidRDefault="00EC1575">
          <w:pPr>
            <w:pStyle w:val="BF6B454C749C4C519CD8079D00A320F0"/>
          </w:pPr>
          <w:r w:rsidRPr="004D3011">
            <w:t>PHONE:</w:t>
          </w:r>
        </w:p>
      </w:docPartBody>
    </w:docPart>
    <w:docPart>
      <w:docPartPr>
        <w:name w:val="BEE044F9A66A4489B3A212101B9D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ED8E7-435F-49FF-927C-78E335D000EB}"/>
      </w:docPartPr>
      <w:docPartBody>
        <w:p w:rsidR="00554FF9" w:rsidRDefault="00EC1575">
          <w:pPr>
            <w:pStyle w:val="BEE044F9A66A4489B3A212101B9DA677"/>
          </w:pPr>
          <w:r w:rsidRPr="004D3011">
            <w:t>EMAIL:</w:t>
          </w:r>
        </w:p>
      </w:docPartBody>
    </w:docPart>
    <w:docPart>
      <w:docPartPr>
        <w:name w:val="AB46A4D9B55A4A8AB8DB1409ED7BB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E8E2-852B-472F-AF7E-A05DDCE4F20A}"/>
      </w:docPartPr>
      <w:docPartBody>
        <w:p w:rsidR="00554FF9" w:rsidRDefault="00EC1575">
          <w:pPr>
            <w:pStyle w:val="AB46A4D9B55A4A8AB8DB1409ED7BBE8F"/>
          </w:pPr>
          <w:r w:rsidRPr="00CB0055">
            <w:t>Hobbies</w:t>
          </w:r>
        </w:p>
      </w:docPartBody>
    </w:docPart>
    <w:docPart>
      <w:docPartPr>
        <w:name w:val="4CAF90501E194B89B53B3FE7BA83F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5B53D-AD25-4242-92BD-853301501AB1}"/>
      </w:docPartPr>
      <w:docPartBody>
        <w:p w:rsidR="00554FF9" w:rsidRDefault="00EC1575">
          <w:pPr>
            <w:pStyle w:val="4CAF90501E194B89B53B3FE7BA83FD5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75"/>
    <w:rsid w:val="00554FF9"/>
    <w:rsid w:val="009047D2"/>
    <w:rsid w:val="00C10D7A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87042372DA4BBB9FEF14098B705B10">
    <w:name w:val="C487042372DA4BBB9FEF14098B705B10"/>
  </w:style>
  <w:style w:type="paragraph" w:customStyle="1" w:styleId="59B04DD918654C58BBE5A541F041B076">
    <w:name w:val="59B04DD918654C58BBE5A541F041B076"/>
  </w:style>
  <w:style w:type="paragraph" w:customStyle="1" w:styleId="A9D716D50F2E472996A3003A525AA0DB">
    <w:name w:val="A9D716D50F2E472996A3003A525AA0DB"/>
  </w:style>
  <w:style w:type="paragraph" w:customStyle="1" w:styleId="B14584B694E84B22BB242D01D5B68B53">
    <w:name w:val="B14584B694E84B22BB242D01D5B68B53"/>
  </w:style>
  <w:style w:type="paragraph" w:customStyle="1" w:styleId="639B8A7180E34479A7C732BFBF689D2D">
    <w:name w:val="639B8A7180E34479A7C732BFBF689D2D"/>
  </w:style>
  <w:style w:type="paragraph" w:customStyle="1" w:styleId="BF6B454C749C4C519CD8079D00A320F0">
    <w:name w:val="BF6B454C749C4C519CD8079D00A320F0"/>
  </w:style>
  <w:style w:type="paragraph" w:customStyle="1" w:styleId="535D30ECC8CD4631A432F4008355F3C8">
    <w:name w:val="535D30ECC8CD4631A432F4008355F3C8"/>
  </w:style>
  <w:style w:type="paragraph" w:customStyle="1" w:styleId="66DFF11220D847E7ABFA1DE807A05CE6">
    <w:name w:val="66DFF11220D847E7ABFA1DE807A05CE6"/>
  </w:style>
  <w:style w:type="paragraph" w:customStyle="1" w:styleId="8FD7593D33E24004A9482ABC26105A45">
    <w:name w:val="8FD7593D33E24004A9482ABC26105A45"/>
  </w:style>
  <w:style w:type="paragraph" w:customStyle="1" w:styleId="BEE044F9A66A4489B3A212101B9DA677">
    <w:name w:val="BEE044F9A66A4489B3A212101B9DA67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5E014C3B8404F4A95E9C27CBED74DD5">
    <w:name w:val="E5E014C3B8404F4A95E9C27CBED74DD5"/>
  </w:style>
  <w:style w:type="paragraph" w:customStyle="1" w:styleId="AB46A4D9B55A4A8AB8DB1409ED7BBE8F">
    <w:name w:val="AB46A4D9B55A4A8AB8DB1409ED7BBE8F"/>
  </w:style>
  <w:style w:type="paragraph" w:customStyle="1" w:styleId="D05B892DF76A4B57BAD85806C23BEBAF">
    <w:name w:val="D05B892DF76A4B57BAD85806C23BEBAF"/>
  </w:style>
  <w:style w:type="paragraph" w:customStyle="1" w:styleId="0E4BEA5B498840DE8612FF842DFA708B">
    <w:name w:val="0E4BEA5B498840DE8612FF842DFA708B"/>
  </w:style>
  <w:style w:type="paragraph" w:customStyle="1" w:styleId="EB3C88F746454C1195FEF2BED19C7E16">
    <w:name w:val="EB3C88F746454C1195FEF2BED19C7E16"/>
  </w:style>
  <w:style w:type="paragraph" w:customStyle="1" w:styleId="46861253D4B64D7D922E2A5B9896C118">
    <w:name w:val="46861253D4B64D7D922E2A5B9896C118"/>
  </w:style>
  <w:style w:type="paragraph" w:customStyle="1" w:styleId="4CAF90501E194B89B53B3FE7BA83FD5F">
    <w:name w:val="4CAF90501E194B89B53B3FE7BA83FD5F"/>
  </w:style>
  <w:style w:type="paragraph" w:customStyle="1" w:styleId="BD0B8B6CE3F841A1A1CC320777BAF194">
    <w:name w:val="BD0B8B6CE3F841A1A1CC320777BAF194"/>
  </w:style>
  <w:style w:type="paragraph" w:customStyle="1" w:styleId="D526BD8945B34189B9A6C71D2574A7CE">
    <w:name w:val="D526BD8945B34189B9A6C71D2574A7CE"/>
  </w:style>
  <w:style w:type="paragraph" w:customStyle="1" w:styleId="BBFD7A3292DF4657A51BE6F69B7F17E0">
    <w:name w:val="BBFD7A3292DF4657A51BE6F69B7F17E0"/>
  </w:style>
  <w:style w:type="paragraph" w:customStyle="1" w:styleId="1B9D96A485C3401B820D44580570CB1C">
    <w:name w:val="1B9D96A485C3401B820D44580570CB1C"/>
  </w:style>
  <w:style w:type="paragraph" w:customStyle="1" w:styleId="B04B74B23E04499D9EB789AB731F25CB">
    <w:name w:val="B04B74B23E04499D9EB789AB731F25CB"/>
  </w:style>
  <w:style w:type="paragraph" w:customStyle="1" w:styleId="272E1275F78142F18AF7A15D79E1398E">
    <w:name w:val="272E1275F78142F18AF7A15D79E1398E"/>
  </w:style>
  <w:style w:type="paragraph" w:customStyle="1" w:styleId="32C233D317CB4D2682AC6A20A3696D0D">
    <w:name w:val="32C233D317CB4D2682AC6A20A3696D0D"/>
  </w:style>
  <w:style w:type="paragraph" w:customStyle="1" w:styleId="94F5F9AA2D7647D5A4A22633E9847357">
    <w:name w:val="94F5F9AA2D7647D5A4A22633E9847357"/>
  </w:style>
  <w:style w:type="paragraph" w:customStyle="1" w:styleId="B0D1861A5B614585AE69F248C81E145F">
    <w:name w:val="B0D1861A5B614585AE69F248C81E145F"/>
  </w:style>
  <w:style w:type="paragraph" w:customStyle="1" w:styleId="7778A2B96549407AA84659A070FA933A">
    <w:name w:val="7778A2B96549407AA84659A070FA933A"/>
  </w:style>
  <w:style w:type="paragraph" w:customStyle="1" w:styleId="B26AC403FFD54236ACD21538976049EC">
    <w:name w:val="B26AC403FFD54236ACD21538976049EC"/>
  </w:style>
  <w:style w:type="paragraph" w:customStyle="1" w:styleId="41C24948D56744FF9D77A89159284226">
    <w:name w:val="41C24948D56744FF9D77A89159284226"/>
  </w:style>
  <w:style w:type="paragraph" w:customStyle="1" w:styleId="344C373F18044B56A025D7A6C145E9EC">
    <w:name w:val="344C373F18044B56A025D7A6C145E9EC"/>
  </w:style>
  <w:style w:type="paragraph" w:customStyle="1" w:styleId="F80E8BED520E40B985C2D2AB74B182F1">
    <w:name w:val="F80E8BED520E40B985C2D2AB74B182F1"/>
  </w:style>
  <w:style w:type="paragraph" w:customStyle="1" w:styleId="0F33E89B81AB4DFDBC2DED14937778AA">
    <w:name w:val="0F33E89B81AB4DFDBC2DED14937778AA"/>
  </w:style>
  <w:style w:type="paragraph" w:customStyle="1" w:styleId="82AE456F26ED4A458AD050CC4A46A1AA">
    <w:name w:val="82AE456F26ED4A458AD050CC4A46A1AA"/>
  </w:style>
  <w:style w:type="paragraph" w:customStyle="1" w:styleId="45386167D7A84D8B8B8F498AFDE451B9">
    <w:name w:val="45386167D7A84D8B8B8F498AFDE451B9"/>
  </w:style>
  <w:style w:type="paragraph" w:customStyle="1" w:styleId="D11F79BBA71E4E7F864B28006E928FD7">
    <w:name w:val="D11F79BBA71E4E7F864B28006E928FD7"/>
  </w:style>
  <w:style w:type="paragraph" w:customStyle="1" w:styleId="E8EB0A87C63644D4AB6E79D02AEBD1D3">
    <w:name w:val="E8EB0A87C63644D4AB6E79D02AEBD1D3"/>
  </w:style>
  <w:style w:type="paragraph" w:customStyle="1" w:styleId="7C39A6DF49334C3D8070732B72C18F89">
    <w:name w:val="7C39A6DF49334C3D8070732B72C18F89"/>
  </w:style>
  <w:style w:type="paragraph" w:customStyle="1" w:styleId="F5CDBD4C522D4056B280AE96354DE9E7">
    <w:name w:val="F5CDBD4C522D4056B280AE96354DE9E7"/>
  </w:style>
  <w:style w:type="paragraph" w:customStyle="1" w:styleId="5FD9FADC2922481F82D99D15CBADC5F3">
    <w:name w:val="5FD9FADC2922481F82D99D15CBADC5F3"/>
  </w:style>
  <w:style w:type="paragraph" w:customStyle="1" w:styleId="9EEDC1FF0A7D4505A3C5D57077095D05">
    <w:name w:val="9EEDC1FF0A7D4505A3C5D57077095D0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7AFEF8E7CBE4605A714B32F0EE2ED68">
    <w:name w:val="07AFEF8E7CBE4605A714B32F0EE2E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2025-02-24T15:58:00Z</dcterms:created>
  <dcterms:modified xsi:type="dcterms:W3CDTF">2025-02-24T15:58:00Z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